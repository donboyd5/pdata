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B7" w:rsidRDefault="00386EB7" w:rsidP="00386EB7">
      <w:pPr>
        <w:pStyle w:val="Default"/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b/>
          <w:bCs/>
          <w:sz w:val="23"/>
          <w:szCs w:val="23"/>
        </w:rPr>
        <w:t>201</w:t>
      </w:r>
      <w:r w:rsidR="00B30021">
        <w:rPr>
          <w:b/>
          <w:bCs/>
          <w:sz w:val="23"/>
          <w:szCs w:val="23"/>
        </w:rPr>
        <w:t>3</w:t>
      </w:r>
      <w:r w:rsidRPr="00A911A9">
        <w:rPr>
          <w:b/>
          <w:bCs/>
          <w:sz w:val="23"/>
          <w:szCs w:val="23"/>
        </w:rPr>
        <w:t xml:space="preserve"> Individual Pensions Unit File </w:t>
      </w:r>
      <w:r w:rsidRPr="00A911A9">
        <w:rPr>
          <w:sz w:val="23"/>
          <w:szCs w:val="23"/>
        </w:rPr>
        <w:t>(201</w:t>
      </w:r>
      <w:r w:rsidR="00B30021">
        <w:rPr>
          <w:sz w:val="23"/>
          <w:szCs w:val="23"/>
        </w:rPr>
        <w:t>3</w:t>
      </w:r>
      <w:r w:rsidRPr="00A911A9">
        <w:rPr>
          <w:sz w:val="23"/>
          <w:szCs w:val="23"/>
        </w:rPr>
        <w:t xml:space="preserve">indiv_unit_reported_data.txt)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 xml:space="preserve">The individual pensions unit file is a 35-character ASCII text file containing data reported or compiled for systems in the </w:t>
      </w:r>
      <w:r w:rsidR="0017215B" w:rsidRPr="0017215B">
        <w:rPr>
          <w:sz w:val="23"/>
          <w:szCs w:val="23"/>
        </w:rPr>
        <w:t>201</w:t>
      </w:r>
      <w:r w:rsidR="00B30021">
        <w:rPr>
          <w:sz w:val="23"/>
          <w:szCs w:val="23"/>
        </w:rPr>
        <w:t>3</w:t>
      </w:r>
      <w:r w:rsidR="0017215B" w:rsidRPr="0017215B">
        <w:rPr>
          <w:sz w:val="23"/>
          <w:szCs w:val="23"/>
        </w:rPr>
        <w:t xml:space="preserve"> </w:t>
      </w:r>
      <w:r w:rsidR="00B30021">
        <w:rPr>
          <w:sz w:val="23"/>
          <w:szCs w:val="23"/>
        </w:rPr>
        <w:t>Annual Survey of Public Pensions: Fi</w:t>
      </w:r>
      <w:r w:rsidR="0017215B" w:rsidRPr="0017215B">
        <w:rPr>
          <w:sz w:val="23"/>
          <w:szCs w:val="23"/>
        </w:rPr>
        <w:t>nance Survey of Public Pensions: State- and Locally-Administered Defined Benefit</w:t>
      </w:r>
      <w:r w:rsidR="0017215B">
        <w:rPr>
          <w:sz w:val="23"/>
          <w:szCs w:val="23"/>
        </w:rPr>
        <w:t xml:space="preserve"> Data</w:t>
      </w:r>
      <w:r w:rsidRPr="00A911A9">
        <w:rPr>
          <w:sz w:val="23"/>
          <w:szCs w:val="23"/>
        </w:rPr>
        <w:t xml:space="preserve">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>The survey year and year of data will be 1</w:t>
      </w:r>
      <w:r w:rsidR="00B47768">
        <w:rPr>
          <w:sz w:val="23"/>
          <w:szCs w:val="23"/>
        </w:rPr>
        <w:t>2</w:t>
      </w:r>
      <w:r w:rsidRPr="00A911A9">
        <w:rPr>
          <w:sz w:val="23"/>
          <w:szCs w:val="23"/>
        </w:rPr>
        <w:t xml:space="preserve"> for all units in</w:t>
      </w:r>
      <w:bookmarkStart w:id="0" w:name="_GoBack"/>
      <w:bookmarkEnd w:id="0"/>
      <w:r w:rsidRPr="00A911A9">
        <w:rPr>
          <w:sz w:val="23"/>
          <w:szCs w:val="23"/>
        </w:rPr>
        <w:t xml:space="preserve"> this file.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>In this file, most dollar amounts are reported in thousands. This includes all of the data items EXCEPT for the payment numbers in the following variables:</w:t>
      </w:r>
      <w:r w:rsidR="001C78A6">
        <w:rPr>
          <w:sz w:val="23"/>
          <w:szCs w:val="23"/>
        </w:rPr>
        <w:t xml:space="preserve"> Z01, Z02, Z03, Z04, Z05, Z06, </w:t>
      </w:r>
      <w:proofErr w:type="gramStart"/>
      <w:r w:rsidR="001C78A6">
        <w:rPr>
          <w:sz w:val="23"/>
          <w:szCs w:val="23"/>
        </w:rPr>
        <w:t>Z07</w:t>
      </w:r>
      <w:proofErr w:type="gramEnd"/>
      <w:r w:rsidRPr="00A911A9">
        <w:rPr>
          <w:sz w:val="23"/>
          <w:szCs w:val="23"/>
        </w:rPr>
        <w:t xml:space="preserve">. These elements are reported in whole dollars.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>The record layout is below.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1800"/>
        <w:gridCol w:w="1551"/>
      </w:tblGrid>
      <w:tr w:rsidR="00386EB7" w:rsidRPr="00A911A9" w:rsidTr="00386EB7">
        <w:trPr>
          <w:trHeight w:val="159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sz w:val="23"/>
                <w:szCs w:val="23"/>
              </w:rPr>
              <w:t>Item</w:t>
            </w:r>
            <w:r w:rsidRPr="00A911A9">
              <w:rPr>
                <w:b/>
                <w:bCs/>
                <w:sz w:val="23"/>
                <w:szCs w:val="23"/>
              </w:rPr>
              <w:t xml:space="preserve"> Field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Positions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Length </w:t>
            </w:r>
          </w:p>
        </w:tc>
      </w:tr>
      <w:tr w:rsidR="00386EB7" w:rsidRPr="00A911A9" w:rsidTr="00386EB7">
        <w:trPr>
          <w:trHeight w:val="339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Unit ID (14 character ID number)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State code (states &amp; DC in alpha sequence)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Type of government code: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0 = State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 = County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= City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= Municipalities and Townships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4 = Special Districts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5 = Schools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County Code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Unit Identification Number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911A9">
              <w:rPr>
                <w:sz w:val="23"/>
                <w:szCs w:val="23"/>
              </w:rPr>
              <w:t>Supp</w:t>
            </w:r>
            <w:proofErr w:type="spellEnd"/>
            <w:r w:rsidRPr="00A911A9">
              <w:rPr>
                <w:sz w:val="23"/>
                <w:szCs w:val="23"/>
              </w:rPr>
              <w:t xml:space="preserve"> Code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Sub Code </w:t>
            </w:r>
          </w:p>
        </w:tc>
        <w:tc>
          <w:tcPr>
            <w:tcW w:w="1800" w:type="dxa"/>
          </w:tcPr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1-2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4-6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7-9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10-12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13-14 </w:t>
            </w:r>
          </w:p>
        </w:tc>
        <w:tc>
          <w:tcPr>
            <w:tcW w:w="1551" w:type="dxa"/>
          </w:tcPr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  <w:p w:rsidR="00680EE2" w:rsidRDefault="00D728B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Line Item code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15-17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Amount (thousands)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18-29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Survey year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30-31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Year of Data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32-33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Source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34-35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</w:tbl>
    <w:p w:rsidR="00386EB7" w:rsidRPr="00A911A9" w:rsidRDefault="00386EB7" w:rsidP="00386EB7">
      <w:pPr>
        <w:pStyle w:val="Default"/>
      </w:pPr>
    </w:p>
    <w:p w:rsidR="00A911A9" w:rsidRPr="00A911A9" w:rsidRDefault="00A911A9" w:rsidP="00A911A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911A9">
        <w:rPr>
          <w:rFonts w:ascii="Times New Roman" w:hAnsi="Times New Roman" w:cs="Times New Roman"/>
          <w:sz w:val="23"/>
          <w:szCs w:val="23"/>
        </w:rPr>
        <w:br w:type="page"/>
      </w:r>
    </w:p>
    <w:p w:rsidR="00A911A9" w:rsidRPr="00A911A9" w:rsidRDefault="00A911A9" w:rsidP="00386EB7">
      <w:pPr>
        <w:pStyle w:val="Default"/>
        <w:rPr>
          <w:sz w:val="23"/>
          <w:szCs w:val="23"/>
        </w:rPr>
      </w:pPr>
    </w:p>
    <w:p w:rsidR="00A911A9" w:rsidRPr="00A911A9" w:rsidRDefault="00A911A9" w:rsidP="00386EB7">
      <w:pPr>
        <w:pStyle w:val="Default"/>
        <w:rPr>
          <w:b/>
          <w:sz w:val="23"/>
          <w:szCs w:val="23"/>
        </w:rPr>
      </w:pPr>
      <w:r w:rsidRPr="00A911A9">
        <w:rPr>
          <w:b/>
          <w:sz w:val="23"/>
          <w:szCs w:val="23"/>
        </w:rPr>
        <w:t>Source Code Table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tbl>
      <w:tblPr>
        <w:tblW w:w="78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3330"/>
      </w:tblGrid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Source Code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Explanation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11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F-11 Locally Administered Public Employee Retirement System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12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F-12 State Administered Public Employee Retirement System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AD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added by analyst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AC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changed by analyst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AE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changed as result of automated edit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NR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911A9">
              <w:rPr>
                <w:sz w:val="23"/>
                <w:szCs w:val="23"/>
              </w:rPr>
              <w:t>Nonrespondent</w:t>
            </w:r>
            <w:proofErr w:type="spellEnd"/>
            <w:r w:rsidRPr="00A911A9">
              <w:rPr>
                <w:sz w:val="23"/>
                <w:szCs w:val="23"/>
              </w:rPr>
              <w:t xml:space="preserve"> variable; “0” filled for 35 character file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71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Plugged with prior year data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EF1000">
            <w:pPr>
              <w:pStyle w:val="Default"/>
              <w:rPr>
                <w:sz w:val="23"/>
                <w:szCs w:val="23"/>
              </w:rPr>
            </w:pPr>
            <w:r w:rsidRPr="00EF1000">
              <w:rPr>
                <w:sz w:val="23"/>
                <w:szCs w:val="23"/>
              </w:rPr>
              <w:t>9W/9G/9M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>Imputed data (units)</w:t>
            </w:r>
          </w:p>
        </w:tc>
      </w:tr>
    </w:tbl>
    <w:p w:rsidR="00386EB7" w:rsidRPr="00A911A9" w:rsidRDefault="00386EB7">
      <w:pPr>
        <w:rPr>
          <w:rFonts w:ascii="Times New Roman" w:hAnsi="Times New Roman" w:cs="Times New Roman"/>
        </w:rPr>
      </w:pPr>
    </w:p>
    <w:sectPr w:rsidR="00386EB7" w:rsidRPr="00A9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386EB7"/>
    <w:rsid w:val="00000623"/>
    <w:rsid w:val="00001F9B"/>
    <w:rsid w:val="0000379B"/>
    <w:rsid w:val="00004C5D"/>
    <w:rsid w:val="0000580B"/>
    <w:rsid w:val="00010593"/>
    <w:rsid w:val="000143A6"/>
    <w:rsid w:val="00015522"/>
    <w:rsid w:val="0001780F"/>
    <w:rsid w:val="00020D6B"/>
    <w:rsid w:val="00021491"/>
    <w:rsid w:val="00022859"/>
    <w:rsid w:val="000242A6"/>
    <w:rsid w:val="000245CB"/>
    <w:rsid w:val="0002720E"/>
    <w:rsid w:val="000276A6"/>
    <w:rsid w:val="00027B8A"/>
    <w:rsid w:val="00030FFC"/>
    <w:rsid w:val="00031B8D"/>
    <w:rsid w:val="0003215F"/>
    <w:rsid w:val="00033BF9"/>
    <w:rsid w:val="00034BD4"/>
    <w:rsid w:val="00036411"/>
    <w:rsid w:val="00036936"/>
    <w:rsid w:val="00036C77"/>
    <w:rsid w:val="00041DE5"/>
    <w:rsid w:val="00042476"/>
    <w:rsid w:val="00043E67"/>
    <w:rsid w:val="00045D17"/>
    <w:rsid w:val="0004604B"/>
    <w:rsid w:val="00047096"/>
    <w:rsid w:val="0004738A"/>
    <w:rsid w:val="000479BB"/>
    <w:rsid w:val="00053085"/>
    <w:rsid w:val="0005421D"/>
    <w:rsid w:val="00054BC2"/>
    <w:rsid w:val="00055067"/>
    <w:rsid w:val="00056526"/>
    <w:rsid w:val="000634BD"/>
    <w:rsid w:val="00063EC8"/>
    <w:rsid w:val="000648EA"/>
    <w:rsid w:val="000652DB"/>
    <w:rsid w:val="0006647D"/>
    <w:rsid w:val="000720F0"/>
    <w:rsid w:val="0007242C"/>
    <w:rsid w:val="00072C88"/>
    <w:rsid w:val="000753A2"/>
    <w:rsid w:val="00081B70"/>
    <w:rsid w:val="000924B4"/>
    <w:rsid w:val="000945C7"/>
    <w:rsid w:val="00094E26"/>
    <w:rsid w:val="00096463"/>
    <w:rsid w:val="00096A62"/>
    <w:rsid w:val="000A0564"/>
    <w:rsid w:val="000A1676"/>
    <w:rsid w:val="000A2779"/>
    <w:rsid w:val="000A7A21"/>
    <w:rsid w:val="000B2778"/>
    <w:rsid w:val="000B2B85"/>
    <w:rsid w:val="000B2F9F"/>
    <w:rsid w:val="000B4FF4"/>
    <w:rsid w:val="000B509D"/>
    <w:rsid w:val="000B57A2"/>
    <w:rsid w:val="000C0CB1"/>
    <w:rsid w:val="000C23C5"/>
    <w:rsid w:val="000C6D4E"/>
    <w:rsid w:val="000C7C0C"/>
    <w:rsid w:val="000D02B9"/>
    <w:rsid w:val="000D0760"/>
    <w:rsid w:val="000D2DAA"/>
    <w:rsid w:val="000D3825"/>
    <w:rsid w:val="000D3D74"/>
    <w:rsid w:val="000D696F"/>
    <w:rsid w:val="000D6E13"/>
    <w:rsid w:val="000E01EB"/>
    <w:rsid w:val="000E0B74"/>
    <w:rsid w:val="000E3465"/>
    <w:rsid w:val="000E3581"/>
    <w:rsid w:val="000E5BEB"/>
    <w:rsid w:val="000E5DA7"/>
    <w:rsid w:val="000E6049"/>
    <w:rsid w:val="000E6C7F"/>
    <w:rsid w:val="000F072D"/>
    <w:rsid w:val="000F403C"/>
    <w:rsid w:val="000F53F1"/>
    <w:rsid w:val="000F5A73"/>
    <w:rsid w:val="0010060D"/>
    <w:rsid w:val="001022C8"/>
    <w:rsid w:val="001037F4"/>
    <w:rsid w:val="001058EB"/>
    <w:rsid w:val="00105928"/>
    <w:rsid w:val="0010654C"/>
    <w:rsid w:val="0011180D"/>
    <w:rsid w:val="00113B53"/>
    <w:rsid w:val="00114358"/>
    <w:rsid w:val="0011452D"/>
    <w:rsid w:val="0011538A"/>
    <w:rsid w:val="00115728"/>
    <w:rsid w:val="00115C19"/>
    <w:rsid w:val="00116280"/>
    <w:rsid w:val="00116357"/>
    <w:rsid w:val="00116763"/>
    <w:rsid w:val="00120A6F"/>
    <w:rsid w:val="00122E03"/>
    <w:rsid w:val="001240CF"/>
    <w:rsid w:val="0012440B"/>
    <w:rsid w:val="001258C3"/>
    <w:rsid w:val="00130379"/>
    <w:rsid w:val="00130F33"/>
    <w:rsid w:val="00131357"/>
    <w:rsid w:val="001320AE"/>
    <w:rsid w:val="0013391A"/>
    <w:rsid w:val="00134A16"/>
    <w:rsid w:val="001354B0"/>
    <w:rsid w:val="00143C8D"/>
    <w:rsid w:val="00150CE6"/>
    <w:rsid w:val="0015230B"/>
    <w:rsid w:val="001525A0"/>
    <w:rsid w:val="00152ACE"/>
    <w:rsid w:val="001530AD"/>
    <w:rsid w:val="0015523C"/>
    <w:rsid w:val="00156086"/>
    <w:rsid w:val="001562E3"/>
    <w:rsid w:val="001565FD"/>
    <w:rsid w:val="00157230"/>
    <w:rsid w:val="001605BD"/>
    <w:rsid w:val="00163157"/>
    <w:rsid w:val="001641CA"/>
    <w:rsid w:val="001644F8"/>
    <w:rsid w:val="00170D7A"/>
    <w:rsid w:val="00170EF8"/>
    <w:rsid w:val="0017215B"/>
    <w:rsid w:val="00172517"/>
    <w:rsid w:val="001725E3"/>
    <w:rsid w:val="0017797D"/>
    <w:rsid w:val="00180352"/>
    <w:rsid w:val="00181383"/>
    <w:rsid w:val="00181464"/>
    <w:rsid w:val="00181551"/>
    <w:rsid w:val="001844E1"/>
    <w:rsid w:val="00184B4A"/>
    <w:rsid w:val="0018590D"/>
    <w:rsid w:val="00193102"/>
    <w:rsid w:val="00194348"/>
    <w:rsid w:val="001A0E74"/>
    <w:rsid w:val="001A1651"/>
    <w:rsid w:val="001A27E8"/>
    <w:rsid w:val="001A2F81"/>
    <w:rsid w:val="001A37AC"/>
    <w:rsid w:val="001A3805"/>
    <w:rsid w:val="001A5B9C"/>
    <w:rsid w:val="001B31EE"/>
    <w:rsid w:val="001B3466"/>
    <w:rsid w:val="001B497A"/>
    <w:rsid w:val="001B75DA"/>
    <w:rsid w:val="001C10A4"/>
    <w:rsid w:val="001C1C41"/>
    <w:rsid w:val="001C1C7E"/>
    <w:rsid w:val="001C279D"/>
    <w:rsid w:val="001C4E88"/>
    <w:rsid w:val="001C6A2D"/>
    <w:rsid w:val="001C78A6"/>
    <w:rsid w:val="001D02C0"/>
    <w:rsid w:val="001D050E"/>
    <w:rsid w:val="001D151F"/>
    <w:rsid w:val="001D2881"/>
    <w:rsid w:val="001D4ADF"/>
    <w:rsid w:val="001D5C6F"/>
    <w:rsid w:val="001D5D31"/>
    <w:rsid w:val="001D71F2"/>
    <w:rsid w:val="001E08DB"/>
    <w:rsid w:val="001E348E"/>
    <w:rsid w:val="001E3751"/>
    <w:rsid w:val="001E386D"/>
    <w:rsid w:val="001E7234"/>
    <w:rsid w:val="001E77B9"/>
    <w:rsid w:val="001F237B"/>
    <w:rsid w:val="001F28FB"/>
    <w:rsid w:val="001F5745"/>
    <w:rsid w:val="00200A11"/>
    <w:rsid w:val="0020524E"/>
    <w:rsid w:val="00206E48"/>
    <w:rsid w:val="00207243"/>
    <w:rsid w:val="00207C9A"/>
    <w:rsid w:val="00210E0D"/>
    <w:rsid w:val="002118E1"/>
    <w:rsid w:val="002128F0"/>
    <w:rsid w:val="00214E4C"/>
    <w:rsid w:val="002156D3"/>
    <w:rsid w:val="00216A8B"/>
    <w:rsid w:val="0021738B"/>
    <w:rsid w:val="00220366"/>
    <w:rsid w:val="00221203"/>
    <w:rsid w:val="00221235"/>
    <w:rsid w:val="0022249B"/>
    <w:rsid w:val="002228BD"/>
    <w:rsid w:val="002238EA"/>
    <w:rsid w:val="0022404B"/>
    <w:rsid w:val="00225376"/>
    <w:rsid w:val="002270EF"/>
    <w:rsid w:val="0022796F"/>
    <w:rsid w:val="002308C6"/>
    <w:rsid w:val="00233AE1"/>
    <w:rsid w:val="002348C6"/>
    <w:rsid w:val="00234CDA"/>
    <w:rsid w:val="00235F08"/>
    <w:rsid w:val="00235F60"/>
    <w:rsid w:val="0024113C"/>
    <w:rsid w:val="0024179B"/>
    <w:rsid w:val="00244561"/>
    <w:rsid w:val="00245DBB"/>
    <w:rsid w:val="00246A6B"/>
    <w:rsid w:val="00250E07"/>
    <w:rsid w:val="00252E41"/>
    <w:rsid w:val="002547BF"/>
    <w:rsid w:val="00254AD7"/>
    <w:rsid w:val="00255044"/>
    <w:rsid w:val="00256956"/>
    <w:rsid w:val="002579AB"/>
    <w:rsid w:val="0026212E"/>
    <w:rsid w:val="00263991"/>
    <w:rsid w:val="00263C80"/>
    <w:rsid w:val="00267571"/>
    <w:rsid w:val="00267AFB"/>
    <w:rsid w:val="00270CDB"/>
    <w:rsid w:val="002727CC"/>
    <w:rsid w:val="00272E1D"/>
    <w:rsid w:val="002739CA"/>
    <w:rsid w:val="00273ED3"/>
    <w:rsid w:val="00273F97"/>
    <w:rsid w:val="0027620C"/>
    <w:rsid w:val="00277F34"/>
    <w:rsid w:val="002817CD"/>
    <w:rsid w:val="00281ED0"/>
    <w:rsid w:val="00283461"/>
    <w:rsid w:val="00286689"/>
    <w:rsid w:val="00286B2E"/>
    <w:rsid w:val="00293554"/>
    <w:rsid w:val="002A058A"/>
    <w:rsid w:val="002A189E"/>
    <w:rsid w:val="002A4A43"/>
    <w:rsid w:val="002A76C9"/>
    <w:rsid w:val="002B0D15"/>
    <w:rsid w:val="002B25E8"/>
    <w:rsid w:val="002B30A0"/>
    <w:rsid w:val="002B3529"/>
    <w:rsid w:val="002B5B33"/>
    <w:rsid w:val="002B5D25"/>
    <w:rsid w:val="002B7A6E"/>
    <w:rsid w:val="002C08BA"/>
    <w:rsid w:val="002C098A"/>
    <w:rsid w:val="002C1C30"/>
    <w:rsid w:val="002C3342"/>
    <w:rsid w:val="002C3EFE"/>
    <w:rsid w:val="002C45A1"/>
    <w:rsid w:val="002C6784"/>
    <w:rsid w:val="002D07F4"/>
    <w:rsid w:val="002D0C3C"/>
    <w:rsid w:val="002D1688"/>
    <w:rsid w:val="002D1886"/>
    <w:rsid w:val="002D4284"/>
    <w:rsid w:val="002D5883"/>
    <w:rsid w:val="002D706C"/>
    <w:rsid w:val="002E0429"/>
    <w:rsid w:val="002E53FB"/>
    <w:rsid w:val="002E5607"/>
    <w:rsid w:val="002E799E"/>
    <w:rsid w:val="002E7B8F"/>
    <w:rsid w:val="002F3558"/>
    <w:rsid w:val="002F39DD"/>
    <w:rsid w:val="002F4EAB"/>
    <w:rsid w:val="002F5383"/>
    <w:rsid w:val="002F6AA2"/>
    <w:rsid w:val="002F6F8A"/>
    <w:rsid w:val="002F71A5"/>
    <w:rsid w:val="00301E23"/>
    <w:rsid w:val="00301F7B"/>
    <w:rsid w:val="00302FAD"/>
    <w:rsid w:val="00304D64"/>
    <w:rsid w:val="0031121A"/>
    <w:rsid w:val="00312196"/>
    <w:rsid w:val="0031649E"/>
    <w:rsid w:val="00316E6C"/>
    <w:rsid w:val="00317DA3"/>
    <w:rsid w:val="00321872"/>
    <w:rsid w:val="00323A3F"/>
    <w:rsid w:val="00323D6D"/>
    <w:rsid w:val="00324425"/>
    <w:rsid w:val="00325C4A"/>
    <w:rsid w:val="0032754F"/>
    <w:rsid w:val="0033138F"/>
    <w:rsid w:val="003349E8"/>
    <w:rsid w:val="003357CB"/>
    <w:rsid w:val="00336C43"/>
    <w:rsid w:val="00336F5C"/>
    <w:rsid w:val="00340BF6"/>
    <w:rsid w:val="00346B11"/>
    <w:rsid w:val="00347A8F"/>
    <w:rsid w:val="00351E4C"/>
    <w:rsid w:val="00354166"/>
    <w:rsid w:val="00356CBE"/>
    <w:rsid w:val="00360D93"/>
    <w:rsid w:val="003615D6"/>
    <w:rsid w:val="00361E22"/>
    <w:rsid w:val="00361EA2"/>
    <w:rsid w:val="00362B7C"/>
    <w:rsid w:val="00364A67"/>
    <w:rsid w:val="00365458"/>
    <w:rsid w:val="00367DE2"/>
    <w:rsid w:val="003713B8"/>
    <w:rsid w:val="00371490"/>
    <w:rsid w:val="00374A4D"/>
    <w:rsid w:val="00374D01"/>
    <w:rsid w:val="0037597D"/>
    <w:rsid w:val="00380860"/>
    <w:rsid w:val="0038134E"/>
    <w:rsid w:val="003858A8"/>
    <w:rsid w:val="00386817"/>
    <w:rsid w:val="00386EB7"/>
    <w:rsid w:val="003871F8"/>
    <w:rsid w:val="00390F6A"/>
    <w:rsid w:val="00392484"/>
    <w:rsid w:val="00392A22"/>
    <w:rsid w:val="00393CE5"/>
    <w:rsid w:val="00394F75"/>
    <w:rsid w:val="00395061"/>
    <w:rsid w:val="00395A90"/>
    <w:rsid w:val="00396BD7"/>
    <w:rsid w:val="00397448"/>
    <w:rsid w:val="00397528"/>
    <w:rsid w:val="003A0756"/>
    <w:rsid w:val="003A112C"/>
    <w:rsid w:val="003A2ACD"/>
    <w:rsid w:val="003A39A2"/>
    <w:rsid w:val="003A5D6C"/>
    <w:rsid w:val="003A7291"/>
    <w:rsid w:val="003A765D"/>
    <w:rsid w:val="003A7A6E"/>
    <w:rsid w:val="003A7D3B"/>
    <w:rsid w:val="003B0980"/>
    <w:rsid w:val="003B1D00"/>
    <w:rsid w:val="003B2113"/>
    <w:rsid w:val="003B39F7"/>
    <w:rsid w:val="003B4E39"/>
    <w:rsid w:val="003C0194"/>
    <w:rsid w:val="003C04EE"/>
    <w:rsid w:val="003C1263"/>
    <w:rsid w:val="003C1CC3"/>
    <w:rsid w:val="003C73E2"/>
    <w:rsid w:val="003D24C7"/>
    <w:rsid w:val="003D27E7"/>
    <w:rsid w:val="003D29DA"/>
    <w:rsid w:val="003D3746"/>
    <w:rsid w:val="003D7D0B"/>
    <w:rsid w:val="003E0123"/>
    <w:rsid w:val="003E1C33"/>
    <w:rsid w:val="003E373E"/>
    <w:rsid w:val="003E48AB"/>
    <w:rsid w:val="003E5144"/>
    <w:rsid w:val="003F050B"/>
    <w:rsid w:val="003F0946"/>
    <w:rsid w:val="003F14CD"/>
    <w:rsid w:val="003F1802"/>
    <w:rsid w:val="003F2FA7"/>
    <w:rsid w:val="003F40F1"/>
    <w:rsid w:val="003F5887"/>
    <w:rsid w:val="003F7378"/>
    <w:rsid w:val="00403409"/>
    <w:rsid w:val="00403416"/>
    <w:rsid w:val="0040609E"/>
    <w:rsid w:val="00411336"/>
    <w:rsid w:val="00414957"/>
    <w:rsid w:val="004159D9"/>
    <w:rsid w:val="00420CB6"/>
    <w:rsid w:val="0042190D"/>
    <w:rsid w:val="004248DE"/>
    <w:rsid w:val="0042536C"/>
    <w:rsid w:val="004261B4"/>
    <w:rsid w:val="0042633B"/>
    <w:rsid w:val="004263A7"/>
    <w:rsid w:val="004265CC"/>
    <w:rsid w:val="00430568"/>
    <w:rsid w:val="00431BFE"/>
    <w:rsid w:val="00431DA3"/>
    <w:rsid w:val="00434609"/>
    <w:rsid w:val="00434827"/>
    <w:rsid w:val="00435668"/>
    <w:rsid w:val="00440C7F"/>
    <w:rsid w:val="00444A7D"/>
    <w:rsid w:val="00446357"/>
    <w:rsid w:val="00451651"/>
    <w:rsid w:val="00457F7E"/>
    <w:rsid w:val="00460797"/>
    <w:rsid w:val="00461BEF"/>
    <w:rsid w:val="0046273F"/>
    <w:rsid w:val="0046331D"/>
    <w:rsid w:val="0047375B"/>
    <w:rsid w:val="00475D8E"/>
    <w:rsid w:val="00477920"/>
    <w:rsid w:val="00480476"/>
    <w:rsid w:val="00481067"/>
    <w:rsid w:val="004815C9"/>
    <w:rsid w:val="00484138"/>
    <w:rsid w:val="004854DB"/>
    <w:rsid w:val="00487172"/>
    <w:rsid w:val="00487578"/>
    <w:rsid w:val="00490F61"/>
    <w:rsid w:val="004A067B"/>
    <w:rsid w:val="004A1845"/>
    <w:rsid w:val="004A1E61"/>
    <w:rsid w:val="004A26B0"/>
    <w:rsid w:val="004A2840"/>
    <w:rsid w:val="004A3BBA"/>
    <w:rsid w:val="004A5655"/>
    <w:rsid w:val="004A6840"/>
    <w:rsid w:val="004A7814"/>
    <w:rsid w:val="004A7948"/>
    <w:rsid w:val="004B1148"/>
    <w:rsid w:val="004B3F38"/>
    <w:rsid w:val="004B60BA"/>
    <w:rsid w:val="004D5B04"/>
    <w:rsid w:val="004D7596"/>
    <w:rsid w:val="004D777E"/>
    <w:rsid w:val="004E1332"/>
    <w:rsid w:val="004E15B1"/>
    <w:rsid w:val="004E25BB"/>
    <w:rsid w:val="004E2978"/>
    <w:rsid w:val="004E2B5E"/>
    <w:rsid w:val="004E38FD"/>
    <w:rsid w:val="004E4662"/>
    <w:rsid w:val="004E487A"/>
    <w:rsid w:val="004E50C6"/>
    <w:rsid w:val="004E7617"/>
    <w:rsid w:val="004E775F"/>
    <w:rsid w:val="004F0260"/>
    <w:rsid w:val="004F07E4"/>
    <w:rsid w:val="00500439"/>
    <w:rsid w:val="005005E7"/>
    <w:rsid w:val="005045FE"/>
    <w:rsid w:val="005066D5"/>
    <w:rsid w:val="0050745F"/>
    <w:rsid w:val="0050781B"/>
    <w:rsid w:val="00511379"/>
    <w:rsid w:val="00511B0F"/>
    <w:rsid w:val="00511DED"/>
    <w:rsid w:val="00512898"/>
    <w:rsid w:val="00513D43"/>
    <w:rsid w:val="00513F37"/>
    <w:rsid w:val="00514213"/>
    <w:rsid w:val="00520FD0"/>
    <w:rsid w:val="0052244B"/>
    <w:rsid w:val="005239AF"/>
    <w:rsid w:val="00525BE7"/>
    <w:rsid w:val="0052779B"/>
    <w:rsid w:val="00527E62"/>
    <w:rsid w:val="0053006D"/>
    <w:rsid w:val="00532420"/>
    <w:rsid w:val="00534946"/>
    <w:rsid w:val="00534F7E"/>
    <w:rsid w:val="005370D8"/>
    <w:rsid w:val="00540BF1"/>
    <w:rsid w:val="00542A33"/>
    <w:rsid w:val="00542F9B"/>
    <w:rsid w:val="005459E1"/>
    <w:rsid w:val="00545D2A"/>
    <w:rsid w:val="00554EFB"/>
    <w:rsid w:val="005557AD"/>
    <w:rsid w:val="00555BC2"/>
    <w:rsid w:val="00560FD3"/>
    <w:rsid w:val="00561BE5"/>
    <w:rsid w:val="00566A06"/>
    <w:rsid w:val="00570961"/>
    <w:rsid w:val="005752DD"/>
    <w:rsid w:val="00577051"/>
    <w:rsid w:val="005805E8"/>
    <w:rsid w:val="00582927"/>
    <w:rsid w:val="00583AD9"/>
    <w:rsid w:val="00584613"/>
    <w:rsid w:val="00594090"/>
    <w:rsid w:val="00594326"/>
    <w:rsid w:val="0059731F"/>
    <w:rsid w:val="005A0B3A"/>
    <w:rsid w:val="005A2F0C"/>
    <w:rsid w:val="005A460F"/>
    <w:rsid w:val="005B1917"/>
    <w:rsid w:val="005B34DB"/>
    <w:rsid w:val="005B355E"/>
    <w:rsid w:val="005B7299"/>
    <w:rsid w:val="005C01C9"/>
    <w:rsid w:val="005C228C"/>
    <w:rsid w:val="005C4624"/>
    <w:rsid w:val="005C66C9"/>
    <w:rsid w:val="005C67D7"/>
    <w:rsid w:val="005C7985"/>
    <w:rsid w:val="005D1DED"/>
    <w:rsid w:val="005D2487"/>
    <w:rsid w:val="005D2C05"/>
    <w:rsid w:val="005D38A4"/>
    <w:rsid w:val="005E0BF4"/>
    <w:rsid w:val="005E422F"/>
    <w:rsid w:val="005E472F"/>
    <w:rsid w:val="005E764A"/>
    <w:rsid w:val="005F2450"/>
    <w:rsid w:val="005F25F8"/>
    <w:rsid w:val="005F3AD2"/>
    <w:rsid w:val="005F6429"/>
    <w:rsid w:val="005F7349"/>
    <w:rsid w:val="0060111B"/>
    <w:rsid w:val="00601B52"/>
    <w:rsid w:val="00603F64"/>
    <w:rsid w:val="00605031"/>
    <w:rsid w:val="00606A37"/>
    <w:rsid w:val="00606D47"/>
    <w:rsid w:val="00610F7B"/>
    <w:rsid w:val="00613136"/>
    <w:rsid w:val="00613FF3"/>
    <w:rsid w:val="00614BBA"/>
    <w:rsid w:val="006160B7"/>
    <w:rsid w:val="006207AF"/>
    <w:rsid w:val="00620C8E"/>
    <w:rsid w:val="0062392B"/>
    <w:rsid w:val="00624807"/>
    <w:rsid w:val="006257D9"/>
    <w:rsid w:val="00627B0B"/>
    <w:rsid w:val="006334C4"/>
    <w:rsid w:val="00634CA4"/>
    <w:rsid w:val="00635C86"/>
    <w:rsid w:val="0063635E"/>
    <w:rsid w:val="006406AE"/>
    <w:rsid w:val="006424EE"/>
    <w:rsid w:val="006425EB"/>
    <w:rsid w:val="00642C4E"/>
    <w:rsid w:val="00643A6E"/>
    <w:rsid w:val="00643F63"/>
    <w:rsid w:val="006448CA"/>
    <w:rsid w:val="00644C11"/>
    <w:rsid w:val="00644E43"/>
    <w:rsid w:val="00645C1D"/>
    <w:rsid w:val="00646638"/>
    <w:rsid w:val="006532EA"/>
    <w:rsid w:val="00657EA8"/>
    <w:rsid w:val="00660A32"/>
    <w:rsid w:val="00663519"/>
    <w:rsid w:val="00664547"/>
    <w:rsid w:val="00664E0C"/>
    <w:rsid w:val="00665CC9"/>
    <w:rsid w:val="00666804"/>
    <w:rsid w:val="0066759C"/>
    <w:rsid w:val="006708BB"/>
    <w:rsid w:val="00670C8E"/>
    <w:rsid w:val="0067256B"/>
    <w:rsid w:val="00673677"/>
    <w:rsid w:val="006742B7"/>
    <w:rsid w:val="00675767"/>
    <w:rsid w:val="00675FC6"/>
    <w:rsid w:val="006804EF"/>
    <w:rsid w:val="0068076A"/>
    <w:rsid w:val="00680EE2"/>
    <w:rsid w:val="00683014"/>
    <w:rsid w:val="006848CA"/>
    <w:rsid w:val="00685276"/>
    <w:rsid w:val="0068563C"/>
    <w:rsid w:val="0068571C"/>
    <w:rsid w:val="00686EE9"/>
    <w:rsid w:val="006875EE"/>
    <w:rsid w:val="00687BB6"/>
    <w:rsid w:val="00690153"/>
    <w:rsid w:val="006904A8"/>
    <w:rsid w:val="00690B3F"/>
    <w:rsid w:val="00691AF2"/>
    <w:rsid w:val="006970C0"/>
    <w:rsid w:val="00697981"/>
    <w:rsid w:val="006A0794"/>
    <w:rsid w:val="006A09C6"/>
    <w:rsid w:val="006A18B8"/>
    <w:rsid w:val="006A1EC7"/>
    <w:rsid w:val="006A2BAF"/>
    <w:rsid w:val="006A46A7"/>
    <w:rsid w:val="006A54C8"/>
    <w:rsid w:val="006A6025"/>
    <w:rsid w:val="006A6486"/>
    <w:rsid w:val="006A66E5"/>
    <w:rsid w:val="006B115E"/>
    <w:rsid w:val="006B191C"/>
    <w:rsid w:val="006C040A"/>
    <w:rsid w:val="006C2AC1"/>
    <w:rsid w:val="006C5291"/>
    <w:rsid w:val="006C6A0D"/>
    <w:rsid w:val="006C6A4F"/>
    <w:rsid w:val="006D012E"/>
    <w:rsid w:val="006D5912"/>
    <w:rsid w:val="006D641B"/>
    <w:rsid w:val="006D77DB"/>
    <w:rsid w:val="006E079A"/>
    <w:rsid w:val="006E0935"/>
    <w:rsid w:val="006E0C1B"/>
    <w:rsid w:val="006E149A"/>
    <w:rsid w:val="006E21B0"/>
    <w:rsid w:val="006E3BA9"/>
    <w:rsid w:val="006E41E5"/>
    <w:rsid w:val="006E4890"/>
    <w:rsid w:val="006E594B"/>
    <w:rsid w:val="006E63B3"/>
    <w:rsid w:val="006E67B5"/>
    <w:rsid w:val="006F5374"/>
    <w:rsid w:val="006F5580"/>
    <w:rsid w:val="006F683B"/>
    <w:rsid w:val="006F707C"/>
    <w:rsid w:val="006F75AA"/>
    <w:rsid w:val="00702A95"/>
    <w:rsid w:val="00703667"/>
    <w:rsid w:val="00703E32"/>
    <w:rsid w:val="007114D8"/>
    <w:rsid w:val="00713AFE"/>
    <w:rsid w:val="007154D1"/>
    <w:rsid w:val="00715604"/>
    <w:rsid w:val="0071570A"/>
    <w:rsid w:val="00715DA5"/>
    <w:rsid w:val="00727286"/>
    <w:rsid w:val="00727298"/>
    <w:rsid w:val="00727B68"/>
    <w:rsid w:val="007357DD"/>
    <w:rsid w:val="00736031"/>
    <w:rsid w:val="007376BC"/>
    <w:rsid w:val="00741E65"/>
    <w:rsid w:val="00745060"/>
    <w:rsid w:val="00745D5E"/>
    <w:rsid w:val="00746A03"/>
    <w:rsid w:val="007476F1"/>
    <w:rsid w:val="00751C0C"/>
    <w:rsid w:val="00751F49"/>
    <w:rsid w:val="0075227E"/>
    <w:rsid w:val="00753565"/>
    <w:rsid w:val="007558B7"/>
    <w:rsid w:val="007568FC"/>
    <w:rsid w:val="00756CB5"/>
    <w:rsid w:val="0075739B"/>
    <w:rsid w:val="00763885"/>
    <w:rsid w:val="00764E34"/>
    <w:rsid w:val="00765A44"/>
    <w:rsid w:val="00765C14"/>
    <w:rsid w:val="007704BB"/>
    <w:rsid w:val="00771645"/>
    <w:rsid w:val="0077177A"/>
    <w:rsid w:val="007726F4"/>
    <w:rsid w:val="00772A0D"/>
    <w:rsid w:val="00773128"/>
    <w:rsid w:val="00773710"/>
    <w:rsid w:val="00773A15"/>
    <w:rsid w:val="00773F33"/>
    <w:rsid w:val="00774603"/>
    <w:rsid w:val="00775E80"/>
    <w:rsid w:val="007762C0"/>
    <w:rsid w:val="007765D0"/>
    <w:rsid w:val="007771FC"/>
    <w:rsid w:val="00780038"/>
    <w:rsid w:val="00780525"/>
    <w:rsid w:val="00782E55"/>
    <w:rsid w:val="00783385"/>
    <w:rsid w:val="0078394D"/>
    <w:rsid w:val="0078451A"/>
    <w:rsid w:val="0078481C"/>
    <w:rsid w:val="00790B51"/>
    <w:rsid w:val="007917A6"/>
    <w:rsid w:val="007A0BEE"/>
    <w:rsid w:val="007A17DA"/>
    <w:rsid w:val="007A303B"/>
    <w:rsid w:val="007A426D"/>
    <w:rsid w:val="007A450B"/>
    <w:rsid w:val="007B06B8"/>
    <w:rsid w:val="007B1C8E"/>
    <w:rsid w:val="007B3205"/>
    <w:rsid w:val="007B41E5"/>
    <w:rsid w:val="007B5A66"/>
    <w:rsid w:val="007B602D"/>
    <w:rsid w:val="007B6097"/>
    <w:rsid w:val="007C248B"/>
    <w:rsid w:val="007C394F"/>
    <w:rsid w:val="007C3BD4"/>
    <w:rsid w:val="007C433F"/>
    <w:rsid w:val="007D6E83"/>
    <w:rsid w:val="007E0170"/>
    <w:rsid w:val="007E0355"/>
    <w:rsid w:val="007E14A7"/>
    <w:rsid w:val="007E2FF2"/>
    <w:rsid w:val="007E4CC0"/>
    <w:rsid w:val="007E7302"/>
    <w:rsid w:val="007E79B2"/>
    <w:rsid w:val="007F402B"/>
    <w:rsid w:val="007F4206"/>
    <w:rsid w:val="007F53B2"/>
    <w:rsid w:val="007F5ADE"/>
    <w:rsid w:val="007F72A5"/>
    <w:rsid w:val="007F7390"/>
    <w:rsid w:val="007F7775"/>
    <w:rsid w:val="007F7B86"/>
    <w:rsid w:val="00800850"/>
    <w:rsid w:val="00800AEE"/>
    <w:rsid w:val="00802150"/>
    <w:rsid w:val="008024F9"/>
    <w:rsid w:val="00802D38"/>
    <w:rsid w:val="008031E6"/>
    <w:rsid w:val="00803737"/>
    <w:rsid w:val="00803A63"/>
    <w:rsid w:val="008059A1"/>
    <w:rsid w:val="00805CEB"/>
    <w:rsid w:val="00805EFE"/>
    <w:rsid w:val="00807AC8"/>
    <w:rsid w:val="0081305C"/>
    <w:rsid w:val="0081393D"/>
    <w:rsid w:val="008151E0"/>
    <w:rsid w:val="008154B2"/>
    <w:rsid w:val="00815896"/>
    <w:rsid w:val="0081795B"/>
    <w:rsid w:val="00820152"/>
    <w:rsid w:val="008219C2"/>
    <w:rsid w:val="00822100"/>
    <w:rsid w:val="00822293"/>
    <w:rsid w:val="00823E76"/>
    <w:rsid w:val="00825488"/>
    <w:rsid w:val="00825ED1"/>
    <w:rsid w:val="00826F40"/>
    <w:rsid w:val="0083163B"/>
    <w:rsid w:val="00832F08"/>
    <w:rsid w:val="00834305"/>
    <w:rsid w:val="008355F1"/>
    <w:rsid w:val="00835F8D"/>
    <w:rsid w:val="00837B5F"/>
    <w:rsid w:val="00841419"/>
    <w:rsid w:val="008436D1"/>
    <w:rsid w:val="0084694A"/>
    <w:rsid w:val="00846A09"/>
    <w:rsid w:val="0084730D"/>
    <w:rsid w:val="00847553"/>
    <w:rsid w:val="0085344B"/>
    <w:rsid w:val="00853AE3"/>
    <w:rsid w:val="0085416F"/>
    <w:rsid w:val="0085418C"/>
    <w:rsid w:val="008557BF"/>
    <w:rsid w:val="00856E04"/>
    <w:rsid w:val="0086092B"/>
    <w:rsid w:val="008627C5"/>
    <w:rsid w:val="00862DD8"/>
    <w:rsid w:val="00863F8D"/>
    <w:rsid w:val="0086478C"/>
    <w:rsid w:val="00865043"/>
    <w:rsid w:val="00880401"/>
    <w:rsid w:val="00883973"/>
    <w:rsid w:val="00886C32"/>
    <w:rsid w:val="00892E64"/>
    <w:rsid w:val="008930C5"/>
    <w:rsid w:val="008966ED"/>
    <w:rsid w:val="00896AEA"/>
    <w:rsid w:val="008A30E5"/>
    <w:rsid w:val="008A329F"/>
    <w:rsid w:val="008A49A6"/>
    <w:rsid w:val="008A70C2"/>
    <w:rsid w:val="008B3866"/>
    <w:rsid w:val="008B3E9C"/>
    <w:rsid w:val="008C101E"/>
    <w:rsid w:val="008C11CB"/>
    <w:rsid w:val="008C1642"/>
    <w:rsid w:val="008C1754"/>
    <w:rsid w:val="008C2DC2"/>
    <w:rsid w:val="008C426D"/>
    <w:rsid w:val="008C45AE"/>
    <w:rsid w:val="008C51A7"/>
    <w:rsid w:val="008C5519"/>
    <w:rsid w:val="008C5590"/>
    <w:rsid w:val="008C6C99"/>
    <w:rsid w:val="008C6D97"/>
    <w:rsid w:val="008D28A9"/>
    <w:rsid w:val="008D33EC"/>
    <w:rsid w:val="008D3997"/>
    <w:rsid w:val="008D5118"/>
    <w:rsid w:val="008D7843"/>
    <w:rsid w:val="008E1682"/>
    <w:rsid w:val="008E2007"/>
    <w:rsid w:val="008E287A"/>
    <w:rsid w:val="008E4B20"/>
    <w:rsid w:val="008E76DD"/>
    <w:rsid w:val="008E7BA8"/>
    <w:rsid w:val="008F166B"/>
    <w:rsid w:val="008F2015"/>
    <w:rsid w:val="008F31CD"/>
    <w:rsid w:val="008F44EF"/>
    <w:rsid w:val="008F507A"/>
    <w:rsid w:val="008F64C6"/>
    <w:rsid w:val="008F69CE"/>
    <w:rsid w:val="00900A19"/>
    <w:rsid w:val="00900A87"/>
    <w:rsid w:val="009020E0"/>
    <w:rsid w:val="00904157"/>
    <w:rsid w:val="0090497C"/>
    <w:rsid w:val="00904EF4"/>
    <w:rsid w:val="00905B38"/>
    <w:rsid w:val="00906EC9"/>
    <w:rsid w:val="0091003F"/>
    <w:rsid w:val="009101A0"/>
    <w:rsid w:val="00910AE9"/>
    <w:rsid w:val="0091199D"/>
    <w:rsid w:val="009119E8"/>
    <w:rsid w:val="00913A3B"/>
    <w:rsid w:val="0091403C"/>
    <w:rsid w:val="009216F4"/>
    <w:rsid w:val="009314C4"/>
    <w:rsid w:val="009333A2"/>
    <w:rsid w:val="009334A6"/>
    <w:rsid w:val="00933B6F"/>
    <w:rsid w:val="00933F69"/>
    <w:rsid w:val="009366EA"/>
    <w:rsid w:val="009374C1"/>
    <w:rsid w:val="009379E3"/>
    <w:rsid w:val="00943A00"/>
    <w:rsid w:val="00945C36"/>
    <w:rsid w:val="009476B3"/>
    <w:rsid w:val="0094772E"/>
    <w:rsid w:val="00951D72"/>
    <w:rsid w:val="00957365"/>
    <w:rsid w:val="00957C9B"/>
    <w:rsid w:val="00957D65"/>
    <w:rsid w:val="009603BC"/>
    <w:rsid w:val="009612B7"/>
    <w:rsid w:val="00961A30"/>
    <w:rsid w:val="0096207D"/>
    <w:rsid w:val="009624DC"/>
    <w:rsid w:val="00962585"/>
    <w:rsid w:val="0096498A"/>
    <w:rsid w:val="00965679"/>
    <w:rsid w:val="00970841"/>
    <w:rsid w:val="0097161B"/>
    <w:rsid w:val="0097670D"/>
    <w:rsid w:val="009769EE"/>
    <w:rsid w:val="009800D5"/>
    <w:rsid w:val="0098123F"/>
    <w:rsid w:val="009815AF"/>
    <w:rsid w:val="009817ED"/>
    <w:rsid w:val="00981AD0"/>
    <w:rsid w:val="009829BE"/>
    <w:rsid w:val="00982FA8"/>
    <w:rsid w:val="0098456F"/>
    <w:rsid w:val="00986565"/>
    <w:rsid w:val="00986611"/>
    <w:rsid w:val="009900F8"/>
    <w:rsid w:val="0099020C"/>
    <w:rsid w:val="00990C4E"/>
    <w:rsid w:val="00992720"/>
    <w:rsid w:val="009943FC"/>
    <w:rsid w:val="009951AA"/>
    <w:rsid w:val="009A140E"/>
    <w:rsid w:val="009A1CFD"/>
    <w:rsid w:val="009A250F"/>
    <w:rsid w:val="009A31B6"/>
    <w:rsid w:val="009A391F"/>
    <w:rsid w:val="009A72D1"/>
    <w:rsid w:val="009A7C37"/>
    <w:rsid w:val="009B1BAC"/>
    <w:rsid w:val="009B1D7D"/>
    <w:rsid w:val="009B28D0"/>
    <w:rsid w:val="009B47CA"/>
    <w:rsid w:val="009B48EB"/>
    <w:rsid w:val="009B743D"/>
    <w:rsid w:val="009C11C0"/>
    <w:rsid w:val="009C128B"/>
    <w:rsid w:val="009C1431"/>
    <w:rsid w:val="009C31CC"/>
    <w:rsid w:val="009C38A4"/>
    <w:rsid w:val="009C4FAE"/>
    <w:rsid w:val="009C74DF"/>
    <w:rsid w:val="009C77DE"/>
    <w:rsid w:val="009D0CBA"/>
    <w:rsid w:val="009D227E"/>
    <w:rsid w:val="009D2509"/>
    <w:rsid w:val="009D2A68"/>
    <w:rsid w:val="009D40C2"/>
    <w:rsid w:val="009D5F16"/>
    <w:rsid w:val="009E13D3"/>
    <w:rsid w:val="009E4401"/>
    <w:rsid w:val="009E5295"/>
    <w:rsid w:val="009E563C"/>
    <w:rsid w:val="009E57EF"/>
    <w:rsid w:val="009E59DB"/>
    <w:rsid w:val="009E5B84"/>
    <w:rsid w:val="009E6296"/>
    <w:rsid w:val="009F002D"/>
    <w:rsid w:val="009F00BB"/>
    <w:rsid w:val="009F0539"/>
    <w:rsid w:val="009F5565"/>
    <w:rsid w:val="009F5718"/>
    <w:rsid w:val="009F5F44"/>
    <w:rsid w:val="009F5F72"/>
    <w:rsid w:val="009F7640"/>
    <w:rsid w:val="00A022DD"/>
    <w:rsid w:val="00A02DB4"/>
    <w:rsid w:val="00A0671E"/>
    <w:rsid w:val="00A07A7E"/>
    <w:rsid w:val="00A10C59"/>
    <w:rsid w:val="00A128E8"/>
    <w:rsid w:val="00A158E6"/>
    <w:rsid w:val="00A20E95"/>
    <w:rsid w:val="00A219C3"/>
    <w:rsid w:val="00A2257C"/>
    <w:rsid w:val="00A2265F"/>
    <w:rsid w:val="00A2300B"/>
    <w:rsid w:val="00A24FE5"/>
    <w:rsid w:val="00A25245"/>
    <w:rsid w:val="00A30FFE"/>
    <w:rsid w:val="00A32CB7"/>
    <w:rsid w:val="00A37523"/>
    <w:rsid w:val="00A402BE"/>
    <w:rsid w:val="00A40B54"/>
    <w:rsid w:val="00A4203B"/>
    <w:rsid w:val="00A42A95"/>
    <w:rsid w:val="00A43536"/>
    <w:rsid w:val="00A44B6F"/>
    <w:rsid w:val="00A44BC0"/>
    <w:rsid w:val="00A465C3"/>
    <w:rsid w:val="00A50EE9"/>
    <w:rsid w:val="00A5471F"/>
    <w:rsid w:val="00A55552"/>
    <w:rsid w:val="00A558BC"/>
    <w:rsid w:val="00A566AB"/>
    <w:rsid w:val="00A57E28"/>
    <w:rsid w:val="00A606F6"/>
    <w:rsid w:val="00A61034"/>
    <w:rsid w:val="00A61131"/>
    <w:rsid w:val="00A61532"/>
    <w:rsid w:val="00A6263F"/>
    <w:rsid w:val="00A63D01"/>
    <w:rsid w:val="00A66742"/>
    <w:rsid w:val="00A6675B"/>
    <w:rsid w:val="00A70B01"/>
    <w:rsid w:val="00A71FA6"/>
    <w:rsid w:val="00A721B0"/>
    <w:rsid w:val="00A73053"/>
    <w:rsid w:val="00A73792"/>
    <w:rsid w:val="00A73A2E"/>
    <w:rsid w:val="00A74DAF"/>
    <w:rsid w:val="00A7557A"/>
    <w:rsid w:val="00A76228"/>
    <w:rsid w:val="00A7701A"/>
    <w:rsid w:val="00A77AFB"/>
    <w:rsid w:val="00A8017F"/>
    <w:rsid w:val="00A820BB"/>
    <w:rsid w:val="00A82DEC"/>
    <w:rsid w:val="00A83BBB"/>
    <w:rsid w:val="00A872DF"/>
    <w:rsid w:val="00A87C2C"/>
    <w:rsid w:val="00A911A9"/>
    <w:rsid w:val="00A93018"/>
    <w:rsid w:val="00A93161"/>
    <w:rsid w:val="00A93B8C"/>
    <w:rsid w:val="00A93EFF"/>
    <w:rsid w:val="00A96105"/>
    <w:rsid w:val="00A96D66"/>
    <w:rsid w:val="00AA0776"/>
    <w:rsid w:val="00AA12F7"/>
    <w:rsid w:val="00AA1368"/>
    <w:rsid w:val="00AA1612"/>
    <w:rsid w:val="00AA1954"/>
    <w:rsid w:val="00AA21DA"/>
    <w:rsid w:val="00AA4108"/>
    <w:rsid w:val="00AA6CA0"/>
    <w:rsid w:val="00AA7C14"/>
    <w:rsid w:val="00AB2B4F"/>
    <w:rsid w:val="00AB3287"/>
    <w:rsid w:val="00AB4F6F"/>
    <w:rsid w:val="00AB68C6"/>
    <w:rsid w:val="00AC0B2E"/>
    <w:rsid w:val="00AC2D74"/>
    <w:rsid w:val="00AC2DD3"/>
    <w:rsid w:val="00AC5244"/>
    <w:rsid w:val="00AC6765"/>
    <w:rsid w:val="00AC70BB"/>
    <w:rsid w:val="00AD0811"/>
    <w:rsid w:val="00AD0E42"/>
    <w:rsid w:val="00AD1070"/>
    <w:rsid w:val="00AD197D"/>
    <w:rsid w:val="00AD6ED0"/>
    <w:rsid w:val="00AD7988"/>
    <w:rsid w:val="00AE185E"/>
    <w:rsid w:val="00AE2CE6"/>
    <w:rsid w:val="00AE332E"/>
    <w:rsid w:val="00AE4220"/>
    <w:rsid w:val="00AE51EF"/>
    <w:rsid w:val="00AE57BF"/>
    <w:rsid w:val="00AF0973"/>
    <w:rsid w:val="00AF28CE"/>
    <w:rsid w:val="00AF49D2"/>
    <w:rsid w:val="00AF5400"/>
    <w:rsid w:val="00AF5862"/>
    <w:rsid w:val="00B02D69"/>
    <w:rsid w:val="00B0333D"/>
    <w:rsid w:val="00B04AD8"/>
    <w:rsid w:val="00B04B8B"/>
    <w:rsid w:val="00B04BF7"/>
    <w:rsid w:val="00B04DD2"/>
    <w:rsid w:val="00B05C0E"/>
    <w:rsid w:val="00B127A1"/>
    <w:rsid w:val="00B12DA5"/>
    <w:rsid w:val="00B1365A"/>
    <w:rsid w:val="00B14D63"/>
    <w:rsid w:val="00B15D12"/>
    <w:rsid w:val="00B16DEB"/>
    <w:rsid w:val="00B22845"/>
    <w:rsid w:val="00B232C9"/>
    <w:rsid w:val="00B233D3"/>
    <w:rsid w:val="00B23D43"/>
    <w:rsid w:val="00B241CD"/>
    <w:rsid w:val="00B245A0"/>
    <w:rsid w:val="00B26B6F"/>
    <w:rsid w:val="00B30021"/>
    <w:rsid w:val="00B319E5"/>
    <w:rsid w:val="00B323EB"/>
    <w:rsid w:val="00B323F2"/>
    <w:rsid w:val="00B3492B"/>
    <w:rsid w:val="00B35B7B"/>
    <w:rsid w:val="00B36246"/>
    <w:rsid w:val="00B3656E"/>
    <w:rsid w:val="00B37C99"/>
    <w:rsid w:val="00B41A65"/>
    <w:rsid w:val="00B41DB3"/>
    <w:rsid w:val="00B429C3"/>
    <w:rsid w:val="00B42E3A"/>
    <w:rsid w:val="00B46A09"/>
    <w:rsid w:val="00B47768"/>
    <w:rsid w:val="00B507A4"/>
    <w:rsid w:val="00B50971"/>
    <w:rsid w:val="00B51D9E"/>
    <w:rsid w:val="00B523B9"/>
    <w:rsid w:val="00B52C40"/>
    <w:rsid w:val="00B5440C"/>
    <w:rsid w:val="00B647C5"/>
    <w:rsid w:val="00B666F2"/>
    <w:rsid w:val="00B66ED9"/>
    <w:rsid w:val="00B726F3"/>
    <w:rsid w:val="00B749C7"/>
    <w:rsid w:val="00B74BF9"/>
    <w:rsid w:val="00B760C4"/>
    <w:rsid w:val="00B77498"/>
    <w:rsid w:val="00B8073B"/>
    <w:rsid w:val="00B80997"/>
    <w:rsid w:val="00B8375C"/>
    <w:rsid w:val="00B86FC1"/>
    <w:rsid w:val="00B9102C"/>
    <w:rsid w:val="00B91714"/>
    <w:rsid w:val="00B93768"/>
    <w:rsid w:val="00B93C6B"/>
    <w:rsid w:val="00B940EF"/>
    <w:rsid w:val="00B9434C"/>
    <w:rsid w:val="00B95F9C"/>
    <w:rsid w:val="00BA6AAF"/>
    <w:rsid w:val="00BA6EA2"/>
    <w:rsid w:val="00BA7EF3"/>
    <w:rsid w:val="00BB0012"/>
    <w:rsid w:val="00BB156E"/>
    <w:rsid w:val="00BB2BA8"/>
    <w:rsid w:val="00BB3625"/>
    <w:rsid w:val="00BB3D3C"/>
    <w:rsid w:val="00BB4B3E"/>
    <w:rsid w:val="00BB6052"/>
    <w:rsid w:val="00BB7248"/>
    <w:rsid w:val="00BC3196"/>
    <w:rsid w:val="00BC5E5D"/>
    <w:rsid w:val="00BC654A"/>
    <w:rsid w:val="00BC7FF0"/>
    <w:rsid w:val="00BD0FC8"/>
    <w:rsid w:val="00BD1420"/>
    <w:rsid w:val="00BD1F62"/>
    <w:rsid w:val="00BD26E4"/>
    <w:rsid w:val="00BD2776"/>
    <w:rsid w:val="00BD407B"/>
    <w:rsid w:val="00BD5A42"/>
    <w:rsid w:val="00BD7757"/>
    <w:rsid w:val="00BE0686"/>
    <w:rsid w:val="00BE2CB9"/>
    <w:rsid w:val="00BE3A04"/>
    <w:rsid w:val="00BE3F71"/>
    <w:rsid w:val="00BE44E3"/>
    <w:rsid w:val="00BE71DD"/>
    <w:rsid w:val="00BE7345"/>
    <w:rsid w:val="00BE76F4"/>
    <w:rsid w:val="00BF009F"/>
    <w:rsid w:val="00BF1151"/>
    <w:rsid w:val="00BF1A8A"/>
    <w:rsid w:val="00BF3B21"/>
    <w:rsid w:val="00BF5072"/>
    <w:rsid w:val="00C03A57"/>
    <w:rsid w:val="00C045AB"/>
    <w:rsid w:val="00C068B5"/>
    <w:rsid w:val="00C100B9"/>
    <w:rsid w:val="00C11B7D"/>
    <w:rsid w:val="00C12F94"/>
    <w:rsid w:val="00C1391A"/>
    <w:rsid w:val="00C1436E"/>
    <w:rsid w:val="00C206CE"/>
    <w:rsid w:val="00C208FF"/>
    <w:rsid w:val="00C20B98"/>
    <w:rsid w:val="00C21377"/>
    <w:rsid w:val="00C23D71"/>
    <w:rsid w:val="00C3014D"/>
    <w:rsid w:val="00C30553"/>
    <w:rsid w:val="00C31136"/>
    <w:rsid w:val="00C31D7A"/>
    <w:rsid w:val="00C33812"/>
    <w:rsid w:val="00C33FC4"/>
    <w:rsid w:val="00C36186"/>
    <w:rsid w:val="00C40DBF"/>
    <w:rsid w:val="00C41A18"/>
    <w:rsid w:val="00C43696"/>
    <w:rsid w:val="00C44A11"/>
    <w:rsid w:val="00C44DD9"/>
    <w:rsid w:val="00C45139"/>
    <w:rsid w:val="00C4614A"/>
    <w:rsid w:val="00C503EE"/>
    <w:rsid w:val="00C50878"/>
    <w:rsid w:val="00C56D35"/>
    <w:rsid w:val="00C64174"/>
    <w:rsid w:val="00C6672D"/>
    <w:rsid w:val="00C674AB"/>
    <w:rsid w:val="00C7013F"/>
    <w:rsid w:val="00C70AAB"/>
    <w:rsid w:val="00C7172F"/>
    <w:rsid w:val="00C721DD"/>
    <w:rsid w:val="00C75ED9"/>
    <w:rsid w:val="00C75EEB"/>
    <w:rsid w:val="00C76014"/>
    <w:rsid w:val="00C769BC"/>
    <w:rsid w:val="00C77161"/>
    <w:rsid w:val="00C7751E"/>
    <w:rsid w:val="00C817E3"/>
    <w:rsid w:val="00C81BC8"/>
    <w:rsid w:val="00C8332E"/>
    <w:rsid w:val="00C8504B"/>
    <w:rsid w:val="00C8589D"/>
    <w:rsid w:val="00C86451"/>
    <w:rsid w:val="00C86579"/>
    <w:rsid w:val="00C86E67"/>
    <w:rsid w:val="00C9525E"/>
    <w:rsid w:val="00C97108"/>
    <w:rsid w:val="00C97ED4"/>
    <w:rsid w:val="00CA1731"/>
    <w:rsid w:val="00CA2261"/>
    <w:rsid w:val="00CA3469"/>
    <w:rsid w:val="00CA4774"/>
    <w:rsid w:val="00CA5C8A"/>
    <w:rsid w:val="00CA71BB"/>
    <w:rsid w:val="00CB605B"/>
    <w:rsid w:val="00CB765D"/>
    <w:rsid w:val="00CB7D21"/>
    <w:rsid w:val="00CC0786"/>
    <w:rsid w:val="00CC0D47"/>
    <w:rsid w:val="00CC0FA4"/>
    <w:rsid w:val="00CC148B"/>
    <w:rsid w:val="00CC2D77"/>
    <w:rsid w:val="00CC4064"/>
    <w:rsid w:val="00CC6C70"/>
    <w:rsid w:val="00CD00EE"/>
    <w:rsid w:val="00CD5BA9"/>
    <w:rsid w:val="00CD773B"/>
    <w:rsid w:val="00CD7A34"/>
    <w:rsid w:val="00CD7FBE"/>
    <w:rsid w:val="00CE31AD"/>
    <w:rsid w:val="00CE3B28"/>
    <w:rsid w:val="00CF048B"/>
    <w:rsid w:val="00CF2D4F"/>
    <w:rsid w:val="00CF4406"/>
    <w:rsid w:val="00CF61F3"/>
    <w:rsid w:val="00CF7967"/>
    <w:rsid w:val="00D00F35"/>
    <w:rsid w:val="00D012F0"/>
    <w:rsid w:val="00D06492"/>
    <w:rsid w:val="00D15378"/>
    <w:rsid w:val="00D15EDF"/>
    <w:rsid w:val="00D15F1C"/>
    <w:rsid w:val="00D22B25"/>
    <w:rsid w:val="00D24C20"/>
    <w:rsid w:val="00D27131"/>
    <w:rsid w:val="00D31E98"/>
    <w:rsid w:val="00D34E88"/>
    <w:rsid w:val="00D400C0"/>
    <w:rsid w:val="00D4050E"/>
    <w:rsid w:val="00D42008"/>
    <w:rsid w:val="00D44696"/>
    <w:rsid w:val="00D4495B"/>
    <w:rsid w:val="00D4749F"/>
    <w:rsid w:val="00D47B3D"/>
    <w:rsid w:val="00D52608"/>
    <w:rsid w:val="00D5443E"/>
    <w:rsid w:val="00D55B6A"/>
    <w:rsid w:val="00D5689D"/>
    <w:rsid w:val="00D5744D"/>
    <w:rsid w:val="00D6269D"/>
    <w:rsid w:val="00D67550"/>
    <w:rsid w:val="00D70804"/>
    <w:rsid w:val="00D724B5"/>
    <w:rsid w:val="00D72541"/>
    <w:rsid w:val="00D728B8"/>
    <w:rsid w:val="00D74C86"/>
    <w:rsid w:val="00D803F3"/>
    <w:rsid w:val="00D81D5C"/>
    <w:rsid w:val="00D84357"/>
    <w:rsid w:val="00D85EFC"/>
    <w:rsid w:val="00D87839"/>
    <w:rsid w:val="00D87AA9"/>
    <w:rsid w:val="00D87DAD"/>
    <w:rsid w:val="00D90A22"/>
    <w:rsid w:val="00D91E77"/>
    <w:rsid w:val="00D92627"/>
    <w:rsid w:val="00D93C00"/>
    <w:rsid w:val="00D93DBE"/>
    <w:rsid w:val="00D95E7E"/>
    <w:rsid w:val="00D9666B"/>
    <w:rsid w:val="00D96820"/>
    <w:rsid w:val="00D96BA5"/>
    <w:rsid w:val="00DA1EC4"/>
    <w:rsid w:val="00DA2C09"/>
    <w:rsid w:val="00DA3699"/>
    <w:rsid w:val="00DB1174"/>
    <w:rsid w:val="00DB19EE"/>
    <w:rsid w:val="00DB27D6"/>
    <w:rsid w:val="00DB2ED2"/>
    <w:rsid w:val="00DB4075"/>
    <w:rsid w:val="00DB4503"/>
    <w:rsid w:val="00DB4B20"/>
    <w:rsid w:val="00DB51C7"/>
    <w:rsid w:val="00DB6280"/>
    <w:rsid w:val="00DC0885"/>
    <w:rsid w:val="00DC5666"/>
    <w:rsid w:val="00DC66B0"/>
    <w:rsid w:val="00DC765D"/>
    <w:rsid w:val="00DD06AA"/>
    <w:rsid w:val="00DD07B5"/>
    <w:rsid w:val="00DD0BA7"/>
    <w:rsid w:val="00DD1682"/>
    <w:rsid w:val="00DD72C4"/>
    <w:rsid w:val="00DE176B"/>
    <w:rsid w:val="00DE5808"/>
    <w:rsid w:val="00DE705D"/>
    <w:rsid w:val="00DF0417"/>
    <w:rsid w:val="00DF3213"/>
    <w:rsid w:val="00DF4308"/>
    <w:rsid w:val="00DF46D3"/>
    <w:rsid w:val="00E00B88"/>
    <w:rsid w:val="00E01A8A"/>
    <w:rsid w:val="00E01DF2"/>
    <w:rsid w:val="00E04A61"/>
    <w:rsid w:val="00E05508"/>
    <w:rsid w:val="00E055CA"/>
    <w:rsid w:val="00E05828"/>
    <w:rsid w:val="00E136F1"/>
    <w:rsid w:val="00E13EEB"/>
    <w:rsid w:val="00E15516"/>
    <w:rsid w:val="00E162BD"/>
    <w:rsid w:val="00E22B27"/>
    <w:rsid w:val="00E250DC"/>
    <w:rsid w:val="00E27BB1"/>
    <w:rsid w:val="00E32BB1"/>
    <w:rsid w:val="00E33D0A"/>
    <w:rsid w:val="00E3649E"/>
    <w:rsid w:val="00E421EA"/>
    <w:rsid w:val="00E44A9C"/>
    <w:rsid w:val="00E4568F"/>
    <w:rsid w:val="00E47F4C"/>
    <w:rsid w:val="00E507B0"/>
    <w:rsid w:val="00E545CF"/>
    <w:rsid w:val="00E557BC"/>
    <w:rsid w:val="00E61232"/>
    <w:rsid w:val="00E63A0F"/>
    <w:rsid w:val="00E63BBA"/>
    <w:rsid w:val="00E64B2F"/>
    <w:rsid w:val="00E668D8"/>
    <w:rsid w:val="00E674DC"/>
    <w:rsid w:val="00E7187C"/>
    <w:rsid w:val="00E73EDA"/>
    <w:rsid w:val="00E74422"/>
    <w:rsid w:val="00E746BD"/>
    <w:rsid w:val="00E756D9"/>
    <w:rsid w:val="00E75840"/>
    <w:rsid w:val="00E75D3C"/>
    <w:rsid w:val="00E81B0D"/>
    <w:rsid w:val="00E82FCB"/>
    <w:rsid w:val="00E8323F"/>
    <w:rsid w:val="00E833C9"/>
    <w:rsid w:val="00E83EDE"/>
    <w:rsid w:val="00E84676"/>
    <w:rsid w:val="00E85B68"/>
    <w:rsid w:val="00E92657"/>
    <w:rsid w:val="00E92FA7"/>
    <w:rsid w:val="00E93723"/>
    <w:rsid w:val="00E937A0"/>
    <w:rsid w:val="00E94B20"/>
    <w:rsid w:val="00E9620B"/>
    <w:rsid w:val="00E9645C"/>
    <w:rsid w:val="00EA2D2B"/>
    <w:rsid w:val="00EA39A5"/>
    <w:rsid w:val="00EA3BEA"/>
    <w:rsid w:val="00EA461F"/>
    <w:rsid w:val="00EA47E1"/>
    <w:rsid w:val="00EA4A9E"/>
    <w:rsid w:val="00EA5457"/>
    <w:rsid w:val="00EB1F92"/>
    <w:rsid w:val="00EB28BB"/>
    <w:rsid w:val="00EB333D"/>
    <w:rsid w:val="00EB355C"/>
    <w:rsid w:val="00EB5047"/>
    <w:rsid w:val="00EB702A"/>
    <w:rsid w:val="00EC0DE6"/>
    <w:rsid w:val="00EC265C"/>
    <w:rsid w:val="00EC4157"/>
    <w:rsid w:val="00EC5003"/>
    <w:rsid w:val="00EC5B46"/>
    <w:rsid w:val="00EC6045"/>
    <w:rsid w:val="00EC665E"/>
    <w:rsid w:val="00EC7015"/>
    <w:rsid w:val="00ED0549"/>
    <w:rsid w:val="00ED1BC4"/>
    <w:rsid w:val="00ED2465"/>
    <w:rsid w:val="00ED28C2"/>
    <w:rsid w:val="00ED43B2"/>
    <w:rsid w:val="00ED485F"/>
    <w:rsid w:val="00ED6691"/>
    <w:rsid w:val="00ED6BDA"/>
    <w:rsid w:val="00EE0A44"/>
    <w:rsid w:val="00EE2CDE"/>
    <w:rsid w:val="00EE37C3"/>
    <w:rsid w:val="00EE4FC6"/>
    <w:rsid w:val="00EE632C"/>
    <w:rsid w:val="00EF1000"/>
    <w:rsid w:val="00EF1961"/>
    <w:rsid w:val="00EF1CA2"/>
    <w:rsid w:val="00EF1F56"/>
    <w:rsid w:val="00EF32DB"/>
    <w:rsid w:val="00EF3E80"/>
    <w:rsid w:val="00EF61B3"/>
    <w:rsid w:val="00EF7C12"/>
    <w:rsid w:val="00F01FF5"/>
    <w:rsid w:val="00F04B52"/>
    <w:rsid w:val="00F063F8"/>
    <w:rsid w:val="00F07A8C"/>
    <w:rsid w:val="00F10E1A"/>
    <w:rsid w:val="00F136D4"/>
    <w:rsid w:val="00F14473"/>
    <w:rsid w:val="00F16481"/>
    <w:rsid w:val="00F165A8"/>
    <w:rsid w:val="00F1697F"/>
    <w:rsid w:val="00F16C43"/>
    <w:rsid w:val="00F1731D"/>
    <w:rsid w:val="00F22635"/>
    <w:rsid w:val="00F2498B"/>
    <w:rsid w:val="00F249E1"/>
    <w:rsid w:val="00F25D23"/>
    <w:rsid w:val="00F25D31"/>
    <w:rsid w:val="00F269EF"/>
    <w:rsid w:val="00F26FC6"/>
    <w:rsid w:val="00F32165"/>
    <w:rsid w:val="00F341C7"/>
    <w:rsid w:val="00F40BFE"/>
    <w:rsid w:val="00F44A91"/>
    <w:rsid w:val="00F44E00"/>
    <w:rsid w:val="00F47A1A"/>
    <w:rsid w:val="00F47AA0"/>
    <w:rsid w:val="00F50C98"/>
    <w:rsid w:val="00F52737"/>
    <w:rsid w:val="00F55AD5"/>
    <w:rsid w:val="00F560AD"/>
    <w:rsid w:val="00F57973"/>
    <w:rsid w:val="00F60733"/>
    <w:rsid w:val="00F60865"/>
    <w:rsid w:val="00F64CAF"/>
    <w:rsid w:val="00F65D6F"/>
    <w:rsid w:val="00F7135E"/>
    <w:rsid w:val="00F71C85"/>
    <w:rsid w:val="00F72A67"/>
    <w:rsid w:val="00F744B2"/>
    <w:rsid w:val="00F76644"/>
    <w:rsid w:val="00F76717"/>
    <w:rsid w:val="00F779BC"/>
    <w:rsid w:val="00F77AC6"/>
    <w:rsid w:val="00F77E1A"/>
    <w:rsid w:val="00F8614B"/>
    <w:rsid w:val="00F87467"/>
    <w:rsid w:val="00F90585"/>
    <w:rsid w:val="00F930CC"/>
    <w:rsid w:val="00FA00B7"/>
    <w:rsid w:val="00FA1A7F"/>
    <w:rsid w:val="00FA3BD6"/>
    <w:rsid w:val="00FA4648"/>
    <w:rsid w:val="00FA4A56"/>
    <w:rsid w:val="00FA5151"/>
    <w:rsid w:val="00FA5F7F"/>
    <w:rsid w:val="00FA7861"/>
    <w:rsid w:val="00FB0F88"/>
    <w:rsid w:val="00FB1C01"/>
    <w:rsid w:val="00FB21C6"/>
    <w:rsid w:val="00FB3879"/>
    <w:rsid w:val="00FB4D0E"/>
    <w:rsid w:val="00FB6D9F"/>
    <w:rsid w:val="00FC17EA"/>
    <w:rsid w:val="00FC1A13"/>
    <w:rsid w:val="00FC2530"/>
    <w:rsid w:val="00FC3737"/>
    <w:rsid w:val="00FC4E5D"/>
    <w:rsid w:val="00FC5B13"/>
    <w:rsid w:val="00FC7E48"/>
    <w:rsid w:val="00FD3A77"/>
    <w:rsid w:val="00FE02E9"/>
    <w:rsid w:val="00FE0B2C"/>
    <w:rsid w:val="00FE48E2"/>
    <w:rsid w:val="00FF0235"/>
    <w:rsid w:val="00FF4152"/>
    <w:rsid w:val="00FF4429"/>
    <w:rsid w:val="00FF44B4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AD8B7198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villa305</dc:creator>
  <cp:lastModifiedBy>Robert Starin</cp:lastModifiedBy>
  <cp:revision>2</cp:revision>
  <dcterms:created xsi:type="dcterms:W3CDTF">2015-02-02T19:54:00Z</dcterms:created>
  <dcterms:modified xsi:type="dcterms:W3CDTF">2015-02-02T19:54:00Z</dcterms:modified>
</cp:coreProperties>
</file>