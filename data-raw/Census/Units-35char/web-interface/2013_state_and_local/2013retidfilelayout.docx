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25" w:rsidRDefault="00770467">
      <w:pPr>
        <w:spacing w:before="75" w:after="0" w:line="240" w:lineRule="auto"/>
        <w:ind w:left="11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20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1</w:t>
      </w:r>
      <w:r w:rsidR="003C639E"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ec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ord 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out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-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Unit ID Code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File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(unit_id_file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t)</w:t>
      </w:r>
    </w:p>
    <w:p w:rsidR="00580925" w:rsidRDefault="00770467">
      <w:pPr>
        <w:spacing w:before="2" w:after="0" w:line="240" w:lineRule="auto"/>
        <w:ind w:left="11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ID 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CII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ile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tli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.</w:t>
      </w:r>
    </w:p>
    <w:p w:rsidR="00580925" w:rsidRDefault="00580925">
      <w:pPr>
        <w:spacing w:before="8" w:after="0" w:line="150" w:lineRule="exact"/>
        <w:rPr>
          <w:sz w:val="15"/>
          <w:szCs w:val="15"/>
        </w:rPr>
      </w:pPr>
    </w:p>
    <w:p w:rsidR="00580925" w:rsidRDefault="00580925">
      <w:pPr>
        <w:spacing w:after="0" w:line="200" w:lineRule="exact"/>
        <w:rPr>
          <w:sz w:val="20"/>
          <w:szCs w:val="20"/>
        </w:rPr>
      </w:pPr>
    </w:p>
    <w:p w:rsidR="00580925" w:rsidRDefault="00770467">
      <w:pPr>
        <w:spacing w:after="0" w:line="271" w:lineRule="exact"/>
        <w:ind w:left="11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ou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bel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:rsidR="00580925" w:rsidRDefault="00580925">
      <w:pPr>
        <w:spacing w:before="9" w:after="0" w:line="240" w:lineRule="exact"/>
        <w:rPr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2069"/>
        <w:gridCol w:w="1800"/>
      </w:tblGrid>
      <w:tr w:rsidR="00580925">
        <w:trPr>
          <w:trHeight w:hRule="exact" w:val="286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1" w:lineRule="exact"/>
              <w:ind w:left="1418" w:right="140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ld</w:t>
            </w:r>
            <w:bookmarkStart w:id="0" w:name="_GoBack"/>
            <w:bookmarkEnd w:id="0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1" w:lineRule="exact"/>
              <w:ind w:left="48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1" w:lineRule="exact"/>
              <w:ind w:left="49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h</w:t>
            </w:r>
          </w:p>
        </w:tc>
      </w:tr>
      <w:tr w:rsidR="00580925">
        <w:trPr>
          <w:trHeight w:hRule="exact" w:val="5530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 &amp;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Dist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ict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e)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de:</w:t>
            </w: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te</w:t>
            </w: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ty</w:t>
            </w: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City</w:t>
            </w: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sz w:val="24"/>
                <w:szCs w:val="24"/>
              </w:rPr>
              <w:t>ici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z w:val="24"/>
                <w:szCs w:val="24"/>
              </w:rPr>
              <w:t>liti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ps</w:t>
            </w: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Spe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 Dist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icts</w:t>
            </w: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ls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oun</w:t>
            </w:r>
            <w:r>
              <w:rPr>
                <w:rFonts w:ascii="Arial" w:eastAsia="Arial" w:hAnsi="Arial" w:cs="Arial"/>
                <w:sz w:val="24"/>
                <w:szCs w:val="24"/>
              </w:rPr>
              <w:t>ty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ode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ber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Sup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Su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before="3" w:after="0" w:line="220" w:lineRule="exact"/>
            </w:pPr>
          </w:p>
          <w:p w:rsidR="00580925" w:rsidRDefault="00770467">
            <w:pPr>
              <w:spacing w:after="0" w:line="240" w:lineRule="auto"/>
              <w:ind w:left="813" w:right="80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921" w:right="90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  <w:p w:rsidR="00580925" w:rsidRDefault="00580925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770467">
            <w:pPr>
              <w:spacing w:after="0" w:line="240" w:lineRule="auto"/>
              <w:ind w:left="813" w:right="80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813" w:right="80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681" w:right="66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12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681" w:right="66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before="3" w:after="0" w:line="220" w:lineRule="exact"/>
            </w:pPr>
          </w:p>
          <w:p w:rsidR="00580925" w:rsidRDefault="00770467">
            <w:pPr>
              <w:spacing w:after="0" w:line="240" w:lineRule="auto"/>
              <w:ind w:left="787" w:right="7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787" w:right="7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:rsidR="00580925" w:rsidRDefault="00580925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580925">
            <w:pPr>
              <w:spacing w:after="0" w:line="200" w:lineRule="exact"/>
              <w:rPr>
                <w:sz w:val="20"/>
                <w:szCs w:val="20"/>
              </w:rPr>
            </w:pPr>
          </w:p>
          <w:p w:rsidR="00580925" w:rsidRDefault="00770467">
            <w:pPr>
              <w:spacing w:after="0" w:line="240" w:lineRule="auto"/>
              <w:ind w:left="787" w:right="7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787" w:right="7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787" w:right="7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  <w:p w:rsidR="00580925" w:rsidRDefault="00580925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80925" w:rsidRDefault="00770467">
            <w:pPr>
              <w:spacing w:after="0" w:line="240" w:lineRule="auto"/>
              <w:ind w:left="787" w:right="7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580925">
        <w:trPr>
          <w:trHeight w:hRule="exact" w:val="286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Fill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1" w:lineRule="exact"/>
              <w:ind w:left="681" w:right="66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15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1" w:lineRule="exact"/>
              <w:ind w:left="787" w:right="7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580925">
        <w:trPr>
          <w:trHeight w:hRule="exact" w:val="286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1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ID 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1" w:lineRule="exact"/>
              <w:ind w:left="65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16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1" w:lineRule="exact"/>
              <w:ind w:left="719" w:right="70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85</w:t>
            </w:r>
          </w:p>
        </w:tc>
      </w:tr>
      <w:tr w:rsidR="00580925">
        <w:trPr>
          <w:trHeight w:hRule="exact" w:val="288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3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Pub</w:t>
            </w:r>
            <w:r>
              <w:rPr>
                <w:rFonts w:ascii="Arial" w:eastAsia="Arial" w:hAnsi="Arial" w:cs="Arial"/>
                <w:sz w:val="24"/>
                <w:szCs w:val="24"/>
              </w:rPr>
              <w:t>lis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3" w:lineRule="exact"/>
              <w:ind w:left="58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101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0925" w:rsidRDefault="00770467">
            <w:pPr>
              <w:spacing w:after="0" w:line="273" w:lineRule="exact"/>
              <w:ind w:left="719" w:right="70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88</w:t>
            </w:r>
          </w:p>
        </w:tc>
      </w:tr>
    </w:tbl>
    <w:p w:rsidR="00580925" w:rsidRDefault="00580925">
      <w:pPr>
        <w:spacing w:before="4" w:after="0" w:line="240" w:lineRule="exact"/>
        <w:rPr>
          <w:sz w:val="24"/>
          <w:szCs w:val="24"/>
        </w:rPr>
      </w:pPr>
    </w:p>
    <w:sectPr w:rsidR="00580925">
      <w:type w:val="continuous"/>
      <w:pgSz w:w="12240" w:h="15840"/>
      <w:pgMar w:top="460" w:right="17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25"/>
    <w:rsid w:val="003C639E"/>
    <w:rsid w:val="00580925"/>
    <w:rsid w:val="006748FE"/>
    <w:rsid w:val="0077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AD8B7198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Scott Hackman</dc:creator>
  <cp:lastModifiedBy>Robert Starin</cp:lastModifiedBy>
  <cp:revision>3</cp:revision>
  <dcterms:created xsi:type="dcterms:W3CDTF">2015-02-02T20:00:00Z</dcterms:created>
  <dcterms:modified xsi:type="dcterms:W3CDTF">2015-02-02T20:00:00Z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2013-08-01T00:00:00Z</vt:filetime>
  </property>
  <property fmtid="{D5CDD505-2E9C-101B-9397-08002B2CF9AE}" pid="3" name="LastSaved">
    <vt:filetime>2014-04-29T00:00:00Z</vt:filetime>
  </property>
</Properties>
</file>